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06D3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3059430"/>
            <wp:effectExtent l="0" t="0" r="0" b="7620"/>
            <wp:docPr id="1" name="Picture 1" descr="Image result for Italian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talian Restaur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06D3C" w:rsidP="00C6554A">
      <w:pPr>
        <w:pStyle w:val="Title"/>
      </w:pPr>
      <w:r w:rsidRPr="00006D3C">
        <w:t xml:space="preserve">Where in Raleigh, NC </w:t>
      </w:r>
      <w:r w:rsidR="006463E7">
        <w:t>Should I</w:t>
      </w:r>
      <w:r w:rsidRPr="00006D3C">
        <w:t xml:space="preserve"> Open </w:t>
      </w:r>
      <w:r w:rsidR="006463E7">
        <w:t>an</w:t>
      </w:r>
      <w:r w:rsidRPr="00006D3C">
        <w:t xml:space="preserve"> Italian Restaurant?</w:t>
      </w:r>
    </w:p>
    <w:p w:rsidR="00C6554A" w:rsidRPr="00D5413C" w:rsidRDefault="00C6554A" w:rsidP="00C6554A">
      <w:pPr>
        <w:pStyle w:val="Subtitle"/>
      </w:pPr>
    </w:p>
    <w:p w:rsidR="00C6554A" w:rsidRDefault="00006D3C" w:rsidP="00C6554A">
      <w:pPr>
        <w:pStyle w:val="ContactInfo"/>
      </w:pPr>
      <w:r>
        <w:t>Scott Josephson</w:t>
      </w:r>
      <w:r w:rsidR="00C6554A">
        <w:t xml:space="preserve"> | </w:t>
      </w:r>
      <w:r>
        <w:t>Applied Data Science Capstone</w:t>
      </w:r>
      <w:r w:rsidR="00C6554A">
        <w:t xml:space="preserve"> |</w:t>
      </w:r>
      <w:r w:rsidR="00C6554A" w:rsidRPr="00D5413C">
        <w:t xml:space="preserve"> </w:t>
      </w:r>
      <w:r>
        <w:t>1/2/19</w:t>
      </w:r>
      <w:r w:rsidR="00C6554A">
        <w:br w:type="page"/>
      </w:r>
    </w:p>
    <w:p w:rsidR="00C6554A" w:rsidRDefault="00006D3C" w:rsidP="00C6554A">
      <w:pPr>
        <w:pStyle w:val="Heading1"/>
      </w:pPr>
      <w:r>
        <w:lastRenderedPageBreak/>
        <w:t>Introduction</w:t>
      </w:r>
    </w:p>
    <w:p w:rsidR="00C6554A" w:rsidRPr="00651FB0" w:rsidRDefault="00E52613" w:rsidP="00651FB0">
      <w:pPr>
        <w:rPr>
          <w:rFonts w:cs="Arial"/>
          <w:color w:val="373A3C"/>
          <w:sz w:val="24"/>
          <w:szCs w:val="24"/>
          <w:shd w:val="clear" w:color="auto" w:fill="FAFAFA"/>
        </w:rPr>
      </w:pPr>
      <w:r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My friend is 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looking to move out from New York City as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get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closer to retirement.  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.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ha</w:t>
      </w:r>
      <w:r w:rsidR="000F0AAD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been in the restaurant business for 20 years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and 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>ha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owned several Italian Restaurants in New York. 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want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to move to a quieter town, but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still need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income. 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 has asked me to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research other cities to see which towns are need of a good Italian restaurant.  I am currently looking at Raleigh North Carolina.  I decided to research Italian restaurant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competitors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,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Cafes, Shopping, and Nightlife.</w:t>
      </w:r>
      <w:r w:rsidR="00ED3498">
        <w:rPr>
          <w:rFonts w:cs="Arial"/>
          <w:color w:val="373A3C"/>
          <w:sz w:val="24"/>
          <w:szCs w:val="24"/>
          <w:shd w:val="clear" w:color="auto" w:fill="FAFAFA"/>
        </w:rPr>
        <w:t xml:space="preserve">  I am most interested in finding places from the different categories and seeing where in Raleigh are the greatest concentration of other Italian Restaurants located.</w:t>
      </w:r>
      <w:bookmarkStart w:id="5" w:name="_GoBack"/>
      <w:bookmarkEnd w:id="5"/>
    </w:p>
    <w:sectPr w:rsidR="00C6554A" w:rsidRPr="00651FB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2C5" w:rsidRDefault="009222C5" w:rsidP="00C6554A">
      <w:pPr>
        <w:spacing w:before="0" w:after="0" w:line="240" w:lineRule="auto"/>
      </w:pPr>
      <w:r>
        <w:separator/>
      </w:r>
    </w:p>
  </w:endnote>
  <w:endnote w:type="continuationSeparator" w:id="0">
    <w:p w:rsidR="009222C5" w:rsidRDefault="009222C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2C5" w:rsidRDefault="009222C5" w:rsidP="00C6554A">
      <w:pPr>
        <w:spacing w:before="0" w:after="0" w:line="240" w:lineRule="auto"/>
      </w:pPr>
      <w:r>
        <w:separator/>
      </w:r>
    </w:p>
  </w:footnote>
  <w:footnote w:type="continuationSeparator" w:id="0">
    <w:p w:rsidR="009222C5" w:rsidRDefault="009222C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C"/>
    <w:rsid w:val="00006D3C"/>
    <w:rsid w:val="000442DA"/>
    <w:rsid w:val="000B5AFA"/>
    <w:rsid w:val="000F0AAD"/>
    <w:rsid w:val="0024638D"/>
    <w:rsid w:val="002554CD"/>
    <w:rsid w:val="00293B83"/>
    <w:rsid w:val="002B4294"/>
    <w:rsid w:val="00333D0D"/>
    <w:rsid w:val="004C049F"/>
    <w:rsid w:val="005000E2"/>
    <w:rsid w:val="0053779A"/>
    <w:rsid w:val="00620DE9"/>
    <w:rsid w:val="006463E7"/>
    <w:rsid w:val="00651FB0"/>
    <w:rsid w:val="006A3CE7"/>
    <w:rsid w:val="00893828"/>
    <w:rsid w:val="008A7D96"/>
    <w:rsid w:val="009222C5"/>
    <w:rsid w:val="00932800"/>
    <w:rsid w:val="00A30F69"/>
    <w:rsid w:val="00AD3068"/>
    <w:rsid w:val="00C6554A"/>
    <w:rsid w:val="00D81096"/>
    <w:rsid w:val="00E52613"/>
    <w:rsid w:val="00EC79DB"/>
    <w:rsid w:val="00ED3498"/>
    <w:rsid w:val="00ED7C44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1A9F2"/>
  <w15:chartTrackingRefBased/>
  <w15:docId w15:val="{09B562E0-CFBD-46B3-9D43-09A77A5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 </cp:lastModifiedBy>
  <cp:revision>2</cp:revision>
  <dcterms:created xsi:type="dcterms:W3CDTF">2019-01-02T06:15:00Z</dcterms:created>
  <dcterms:modified xsi:type="dcterms:W3CDTF">2019-01-02T06:15:00Z</dcterms:modified>
</cp:coreProperties>
</file>